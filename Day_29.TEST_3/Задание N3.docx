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A8" w:rsidRPr="007C6C42" w:rsidRDefault="005227A8" w:rsidP="006563C6">
      <w:pPr>
        <w:jc w:val="center"/>
        <w:rPr>
          <w:b/>
          <w:color w:val="FFFFFF"/>
          <w:kern w:val="1"/>
          <w:sz w:val="24"/>
          <w:szCs w:val="24"/>
        </w:rPr>
      </w:pPr>
      <w:r w:rsidRPr="007C6C42">
        <w:rPr>
          <w:b/>
          <w:color w:val="FFFFFF"/>
          <w:kern w:val="1"/>
          <w:sz w:val="24"/>
          <w:szCs w:val="24"/>
        </w:rPr>
        <w:t>Практическое</w:t>
      </w:r>
      <w:r w:rsidRPr="007C6C42">
        <w:rPr>
          <w:b/>
          <w:bCs/>
          <w:color w:val="FFFFFF"/>
        </w:rPr>
        <w:t xml:space="preserve"> </w:t>
      </w:r>
      <w:r w:rsidRPr="007C6C42">
        <w:rPr>
          <w:b/>
          <w:color w:val="FFFFFF"/>
          <w:kern w:val="1"/>
          <w:sz w:val="24"/>
          <w:szCs w:val="24"/>
        </w:rPr>
        <w:t>задание № 3</w:t>
      </w:r>
    </w:p>
    <w:p w:rsidR="005227A8" w:rsidRPr="007C6C42" w:rsidRDefault="005227A8" w:rsidP="00602C78">
      <w:pPr>
        <w:jc w:val="center"/>
        <w:rPr>
          <w:b/>
          <w:color w:val="FFFFFF"/>
          <w:kern w:val="1"/>
          <w:sz w:val="24"/>
          <w:szCs w:val="24"/>
        </w:rPr>
      </w:pPr>
      <w:r w:rsidRPr="007C6C42">
        <w:rPr>
          <w:b/>
          <w:color w:val="FFFFFF"/>
          <w:kern w:val="1"/>
          <w:sz w:val="24"/>
          <w:szCs w:val="24"/>
        </w:rPr>
        <w:t xml:space="preserve">Создание генератор чисел Фибоначчи на </w:t>
      </w:r>
      <w:r w:rsidRPr="007C6C42">
        <w:rPr>
          <w:b/>
          <w:color w:val="FFFFFF"/>
          <w:kern w:val="1"/>
          <w:sz w:val="24"/>
          <w:szCs w:val="24"/>
          <w:lang w:val="en-US"/>
        </w:rPr>
        <w:t>Python</w:t>
      </w:r>
    </w:p>
    <w:p w:rsidR="005227A8" w:rsidRPr="007C6C42" w:rsidRDefault="005227A8" w:rsidP="006563C6">
      <w:pPr>
        <w:jc w:val="center"/>
        <w:rPr>
          <w:b/>
          <w:color w:val="FFFFFF"/>
          <w:kern w:val="1"/>
          <w:sz w:val="24"/>
          <w:szCs w:val="24"/>
        </w:rPr>
      </w:pPr>
    </w:p>
    <w:p w:rsidR="005227A8" w:rsidRPr="007C6C42" w:rsidRDefault="005227A8" w:rsidP="008666FA">
      <w:pPr>
        <w:jc w:val="both"/>
        <w:rPr>
          <w:b/>
          <w:color w:val="FFFFFF"/>
          <w:kern w:val="1"/>
          <w:sz w:val="24"/>
          <w:szCs w:val="24"/>
          <w:u w:val="single"/>
        </w:rPr>
      </w:pPr>
      <w:r w:rsidRPr="007C6C42">
        <w:rPr>
          <w:b/>
          <w:color w:val="FFFFFF"/>
          <w:kern w:val="1"/>
          <w:sz w:val="24"/>
          <w:szCs w:val="24"/>
          <w:u w:val="single"/>
        </w:rPr>
        <w:t>Цель:</w:t>
      </w:r>
      <w:r w:rsidRPr="007C6C42">
        <w:rPr>
          <w:color w:val="FFFFFF"/>
          <w:kern w:val="1"/>
          <w:sz w:val="24"/>
          <w:szCs w:val="24"/>
        </w:rPr>
        <w:t xml:space="preserve"> формирование навыков написания генератора чисел Фибоначчи на </w:t>
      </w:r>
      <w:r w:rsidRPr="007C6C42">
        <w:rPr>
          <w:color w:val="FFFFFF"/>
          <w:kern w:val="1"/>
          <w:sz w:val="24"/>
          <w:szCs w:val="24"/>
          <w:lang w:val="en-US"/>
        </w:rPr>
        <w:t>Python</w:t>
      </w:r>
      <w:r w:rsidRPr="007C6C42">
        <w:rPr>
          <w:b/>
          <w:color w:val="FFFFFF"/>
          <w:kern w:val="1"/>
          <w:sz w:val="24"/>
          <w:szCs w:val="24"/>
          <w:u w:val="single"/>
        </w:rPr>
        <w:t xml:space="preserve"> </w:t>
      </w:r>
    </w:p>
    <w:p w:rsidR="005227A8" w:rsidRPr="007C6C42" w:rsidRDefault="005227A8" w:rsidP="00602C78">
      <w:pPr>
        <w:jc w:val="both"/>
        <w:rPr>
          <w:color w:val="FFFFFF"/>
          <w:kern w:val="1"/>
          <w:sz w:val="24"/>
          <w:szCs w:val="24"/>
        </w:rPr>
      </w:pPr>
      <w:r w:rsidRPr="007C6C42">
        <w:rPr>
          <w:b/>
          <w:color w:val="FFFFFF"/>
          <w:kern w:val="1"/>
          <w:sz w:val="24"/>
          <w:szCs w:val="24"/>
          <w:u w:val="single"/>
        </w:rPr>
        <w:t>Описание задания</w:t>
      </w:r>
      <w:r w:rsidRPr="007C6C42">
        <w:rPr>
          <w:color w:val="FFFFFF"/>
          <w:kern w:val="1"/>
          <w:sz w:val="24"/>
          <w:szCs w:val="24"/>
        </w:rPr>
        <w:t xml:space="preserve">: необходимо написать следующую функцию генератор Фибоначчи и проверить его работу. </w:t>
      </w:r>
    </w:p>
    <w:p w:rsidR="005227A8" w:rsidRPr="007C6C42" w:rsidRDefault="005227A8" w:rsidP="00602C78">
      <w:pPr>
        <w:jc w:val="both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 xml:space="preserve">Напишите функцию генератор </w:t>
      </w:r>
      <w:r w:rsidRPr="007C6C42">
        <w:rPr>
          <w:b/>
          <w:color w:val="FFFFFF"/>
          <w:kern w:val="1"/>
          <w:sz w:val="24"/>
          <w:szCs w:val="24"/>
        </w:rPr>
        <w:t>nfib</w:t>
      </w:r>
      <w:r w:rsidRPr="007C6C42">
        <w:rPr>
          <w:color w:val="FFFFFF"/>
          <w:kern w:val="1"/>
          <w:sz w:val="24"/>
          <w:szCs w:val="24"/>
        </w:rPr>
        <w:t>, которая имеет один аргумент, максимальное количество чисел Фибоначчи, которое она может выдать: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первое число Фибоначчи равно 1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второе число Фибоначчи равно 1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третье число Фибоначчи равно 2 или сумме двух предыдущих = 1 + 1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четвёртое число Фибоначчи равно 3 или сумме двух предыдущих = 2 + 1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пятое число Фибоначчи равно 5 или сумме двух предыдущих = 3 + 2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8 = 5 + 3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и т.д.</w:t>
      </w:r>
    </w:p>
    <w:p w:rsidR="005227A8" w:rsidRPr="007C6C42" w:rsidRDefault="005227A8" w:rsidP="008C5DA7">
      <w:pPr>
        <w:spacing w:after="0"/>
        <w:rPr>
          <w:color w:val="FFFFFF"/>
        </w:rPr>
      </w:pPr>
    </w:p>
    <w:p w:rsidR="005227A8" w:rsidRPr="007C6C42" w:rsidRDefault="005227A8" w:rsidP="00602C78">
      <w:pPr>
        <w:jc w:val="both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 xml:space="preserve">Необходимо протестировать функцию генератор </w:t>
      </w:r>
      <w:r w:rsidRPr="007C6C42">
        <w:rPr>
          <w:b/>
          <w:color w:val="FFFFFF"/>
          <w:kern w:val="1"/>
          <w:sz w:val="24"/>
          <w:szCs w:val="24"/>
        </w:rPr>
        <w:t>nfib</w:t>
      </w:r>
      <w:r w:rsidRPr="007C6C42">
        <w:rPr>
          <w:color w:val="FFFFFF"/>
          <w:kern w:val="1"/>
          <w:sz w:val="24"/>
          <w:szCs w:val="24"/>
        </w:rPr>
        <w:t xml:space="preserve"> чисел Фибоначчи следующими способами с выводом результатов на экран: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создание списка из 20 чисел Фибоначчи с помощью функции list()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создание списка из 20 чисел Фибоначчи с помощью генератора списка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создание списка из 20 чисел Фибоначчи с помощью цикла for</w:t>
      </w:r>
    </w:p>
    <w:p w:rsidR="005227A8" w:rsidRPr="007C6C42" w:rsidRDefault="005227A8" w:rsidP="00602C78">
      <w:pPr>
        <w:pStyle w:val="ListParagraph"/>
        <w:numPr>
          <w:ilvl w:val="0"/>
          <w:numId w:val="4"/>
        </w:numPr>
        <w:spacing w:after="0" w:line="240" w:lineRule="auto"/>
        <w:rPr>
          <w:color w:val="FFFFFF"/>
          <w:kern w:val="1"/>
          <w:sz w:val="24"/>
          <w:szCs w:val="24"/>
        </w:rPr>
      </w:pPr>
      <w:r w:rsidRPr="007C6C42">
        <w:rPr>
          <w:color w:val="FFFFFF"/>
          <w:kern w:val="1"/>
          <w:sz w:val="24"/>
          <w:szCs w:val="24"/>
        </w:rPr>
        <w:t>создание множества из 20 чисел Фибоначчи с помощью генератора множества</w:t>
      </w:r>
    </w:p>
    <w:p w:rsidR="005227A8" w:rsidRPr="007C6C42" w:rsidRDefault="005227A8" w:rsidP="00602C78">
      <w:pPr>
        <w:spacing w:after="0" w:line="240" w:lineRule="auto"/>
        <w:ind w:left="360"/>
        <w:rPr>
          <w:color w:val="FFFFFF"/>
          <w:kern w:val="1"/>
          <w:sz w:val="24"/>
          <w:szCs w:val="24"/>
        </w:rPr>
      </w:pPr>
    </w:p>
    <w:p w:rsidR="005227A8" w:rsidRPr="007C6C42" w:rsidRDefault="005227A8" w:rsidP="008666FA">
      <w:pPr>
        <w:jc w:val="both"/>
        <w:rPr>
          <w:color w:val="FFFFFF"/>
        </w:rPr>
      </w:pPr>
      <w:r w:rsidRPr="007C6C42">
        <w:rPr>
          <w:b/>
          <w:color w:val="FFFFFF"/>
          <w:u w:val="single"/>
        </w:rPr>
        <w:t>Результатом</w:t>
      </w:r>
      <w:r w:rsidRPr="007C6C42">
        <w:rPr>
          <w:color w:val="FFFFFF"/>
          <w:kern w:val="1"/>
          <w:sz w:val="24"/>
          <w:szCs w:val="24"/>
        </w:rPr>
        <w:t xml:space="preserve"> </w:t>
      </w:r>
      <w:r w:rsidRPr="007C6C42">
        <w:rPr>
          <w:color w:val="FFFFFF"/>
        </w:rPr>
        <w:t xml:space="preserve">выполнения практического задания является самостоятельно написанный генератор чисел Фибоначчи на Python </w:t>
      </w:r>
    </w:p>
    <w:p w:rsidR="005227A8" w:rsidRPr="007C6C42" w:rsidRDefault="005227A8" w:rsidP="008666FA">
      <w:pPr>
        <w:jc w:val="both"/>
        <w:rPr>
          <w:color w:val="FFFFFF"/>
        </w:rPr>
      </w:pPr>
      <w:r w:rsidRPr="007C6C42">
        <w:rPr>
          <w:b/>
          <w:color w:val="FFFFFF"/>
          <w:u w:val="single"/>
        </w:rPr>
        <w:t>Инструменты:</w:t>
      </w:r>
      <w:r w:rsidRPr="007C6C42">
        <w:rPr>
          <w:color w:val="FFFFFF"/>
        </w:rPr>
        <w:t xml:space="preserve"> </w:t>
      </w:r>
    </w:p>
    <w:p w:rsidR="005227A8" w:rsidRPr="007C6C42" w:rsidRDefault="005227A8" w:rsidP="008666FA">
      <w:pPr>
        <w:pStyle w:val="ListParagraph"/>
        <w:numPr>
          <w:ilvl w:val="0"/>
          <w:numId w:val="2"/>
        </w:numPr>
        <w:jc w:val="both"/>
        <w:rPr>
          <w:color w:val="FFFFFF"/>
        </w:rPr>
      </w:pPr>
      <w:r w:rsidRPr="007C6C42">
        <w:rPr>
          <w:color w:val="FFFFFF"/>
        </w:rPr>
        <w:t>Интерпретатор языка Python</w:t>
      </w:r>
    </w:p>
    <w:p w:rsidR="005227A8" w:rsidRPr="007C6C42" w:rsidRDefault="005227A8" w:rsidP="008666FA">
      <w:pPr>
        <w:pStyle w:val="ListParagraph"/>
        <w:numPr>
          <w:ilvl w:val="0"/>
          <w:numId w:val="2"/>
        </w:numPr>
        <w:jc w:val="both"/>
        <w:rPr>
          <w:color w:val="FFFFFF"/>
        </w:rPr>
      </w:pPr>
      <w:r w:rsidRPr="007C6C42">
        <w:rPr>
          <w:color w:val="FFFFFF"/>
        </w:rPr>
        <w:t>Командная строка или терминал</w:t>
      </w:r>
    </w:p>
    <w:p w:rsidR="005227A8" w:rsidRPr="007C6C42" w:rsidRDefault="005227A8" w:rsidP="008666FA">
      <w:pPr>
        <w:pStyle w:val="ListParagraph"/>
        <w:numPr>
          <w:ilvl w:val="0"/>
          <w:numId w:val="2"/>
        </w:numPr>
        <w:jc w:val="both"/>
        <w:rPr>
          <w:color w:val="FFFFFF"/>
        </w:rPr>
      </w:pPr>
      <w:r w:rsidRPr="007C6C42">
        <w:rPr>
          <w:color w:val="FFFFFF"/>
        </w:rPr>
        <w:t>Текстовый редактор Notepad++</w:t>
      </w:r>
    </w:p>
    <w:p w:rsidR="005227A8" w:rsidRPr="007C6C42" w:rsidRDefault="005227A8" w:rsidP="008666FA">
      <w:pPr>
        <w:pStyle w:val="ListParagraph"/>
        <w:numPr>
          <w:ilvl w:val="0"/>
          <w:numId w:val="2"/>
        </w:numPr>
        <w:jc w:val="both"/>
        <w:rPr>
          <w:color w:val="FFFFFF"/>
        </w:rPr>
      </w:pPr>
      <w:r w:rsidRPr="007C6C42">
        <w:rPr>
          <w:color w:val="FFFFFF"/>
        </w:rPr>
        <w:t xml:space="preserve">Интегрированная среда разработки, которая включает в себя: </w:t>
      </w:r>
    </w:p>
    <w:p w:rsidR="005227A8" w:rsidRPr="007C6C42" w:rsidRDefault="005227A8" w:rsidP="008666FA">
      <w:pPr>
        <w:pStyle w:val="ListParagraph"/>
        <w:numPr>
          <w:ilvl w:val="1"/>
          <w:numId w:val="2"/>
        </w:numPr>
        <w:jc w:val="both"/>
        <w:rPr>
          <w:color w:val="FFFFFF"/>
        </w:rPr>
      </w:pPr>
      <w:r w:rsidRPr="007C6C42">
        <w:rPr>
          <w:color w:val="FFFFFF"/>
        </w:rPr>
        <w:t>редактор программного кода с подсветкой синтаксиса</w:t>
      </w:r>
    </w:p>
    <w:p w:rsidR="005227A8" w:rsidRPr="007C6C42" w:rsidRDefault="005227A8" w:rsidP="008666FA">
      <w:pPr>
        <w:pStyle w:val="ListParagraph"/>
        <w:numPr>
          <w:ilvl w:val="1"/>
          <w:numId w:val="2"/>
        </w:numPr>
        <w:jc w:val="both"/>
        <w:rPr>
          <w:color w:val="FFFFFF"/>
        </w:rPr>
      </w:pPr>
      <w:r w:rsidRPr="007C6C42">
        <w:rPr>
          <w:color w:val="FFFFFF"/>
        </w:rPr>
        <w:t>отладчик языка Python</w:t>
      </w:r>
    </w:p>
    <w:p w:rsidR="005227A8" w:rsidRPr="006563C6" w:rsidRDefault="005227A8" w:rsidP="008666FA">
      <w:pPr>
        <w:pStyle w:val="ListParagraph"/>
        <w:numPr>
          <w:ilvl w:val="1"/>
          <w:numId w:val="2"/>
        </w:numPr>
        <w:jc w:val="both"/>
      </w:pPr>
      <w:r w:rsidRPr="007C6C42">
        <w:rPr>
          <w:color w:val="FFFFFF"/>
        </w:rPr>
        <w:t>инспектор переменных программного</w:t>
      </w:r>
      <w:r>
        <w:t xml:space="preserve"> кода</w:t>
      </w:r>
    </w:p>
    <w:sectPr w:rsidR="005227A8" w:rsidRPr="006563C6" w:rsidSect="00C04918">
      <w:pgSz w:w="11906" w:h="16838"/>
      <w:pgMar w:top="851" w:right="850" w:bottom="709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1C7"/>
    <w:multiLevelType w:val="hybridMultilevel"/>
    <w:tmpl w:val="FC04D426"/>
    <w:name w:val="Нумерованный список 27"/>
    <w:lvl w:ilvl="0" w:tplc="5E2E639A">
      <w:numFmt w:val="bullet"/>
      <w:lvlText w:val=""/>
      <w:lvlJc w:val="left"/>
      <w:pPr>
        <w:ind w:left="360"/>
      </w:pPr>
      <w:rPr>
        <w:rFonts w:ascii="Symbol" w:eastAsia="Times New Roman" w:hAnsi="Symbol"/>
        <w:smallCaps/>
        <w:color w:val="auto"/>
        <w:spacing w:val="0"/>
        <w:w w:val="300"/>
        <w:position w:val="-66"/>
        <w:u w:val="single"/>
      </w:rPr>
    </w:lvl>
    <w:lvl w:ilvl="1" w:tplc="767E5046">
      <w:numFmt w:val="bullet"/>
      <w:lvlText w:val="o"/>
      <w:lvlJc w:val="left"/>
      <w:pPr>
        <w:ind w:left="1080"/>
      </w:pPr>
      <w:rPr>
        <w:rFonts w:ascii="Courier New" w:eastAsia="Times New Roman" w:hAnsi="Courier New"/>
        <w:smallCaps/>
        <w:color w:val="auto"/>
        <w:spacing w:val="0"/>
        <w:w w:val="300"/>
        <w:position w:val="-66"/>
        <w:u w:val="single"/>
      </w:rPr>
    </w:lvl>
    <w:lvl w:ilvl="2" w:tplc="008C3A6E">
      <w:numFmt w:val="bullet"/>
      <w:lvlText w:val=""/>
      <w:lvlJc w:val="left"/>
      <w:pPr>
        <w:ind w:left="1800"/>
      </w:pPr>
      <w:rPr>
        <w:rFonts w:ascii="Wingdings" w:eastAsia="Times New Roman" w:hAnsi="Wingdings"/>
        <w:smallCaps/>
        <w:color w:val="auto"/>
        <w:spacing w:val="-437"/>
        <w:w w:val="300"/>
        <w:position w:val="-66"/>
        <w:u w:val="single"/>
      </w:rPr>
    </w:lvl>
    <w:lvl w:ilvl="3" w:tplc="074C3D30">
      <w:numFmt w:val="bullet"/>
      <w:lvlText w:val=""/>
      <w:lvlJc w:val="left"/>
      <w:pPr>
        <w:ind w:left="2520"/>
      </w:pPr>
      <w:rPr>
        <w:rFonts w:ascii="Symbol" w:eastAsia="Times New Roman" w:hAnsi="Symbol"/>
        <w:smallCaps/>
        <w:color w:val="auto"/>
        <w:spacing w:val="0"/>
        <w:w w:val="300"/>
        <w:position w:val="-66"/>
        <w:u w:val="single"/>
      </w:rPr>
    </w:lvl>
    <w:lvl w:ilvl="4" w:tplc="B344C70A">
      <w:numFmt w:val="bullet"/>
      <w:lvlText w:val="o"/>
      <w:lvlJc w:val="left"/>
      <w:pPr>
        <w:ind w:left="3240"/>
      </w:pPr>
      <w:rPr>
        <w:rFonts w:ascii="Courier New" w:eastAsia="Times New Roman" w:hAnsi="Courier New"/>
        <w:smallCaps/>
        <w:color w:val="auto"/>
        <w:spacing w:val="0"/>
        <w:w w:val="300"/>
        <w:position w:val="-66"/>
        <w:u w:val="single"/>
      </w:rPr>
    </w:lvl>
    <w:lvl w:ilvl="5" w:tplc="781EABA4">
      <w:numFmt w:val="bullet"/>
      <w:lvlText w:val=""/>
      <w:lvlJc w:val="left"/>
      <w:pPr>
        <w:ind w:left="3960"/>
      </w:pPr>
      <w:rPr>
        <w:rFonts w:ascii="Wingdings" w:eastAsia="Times New Roman" w:hAnsi="Wingdings"/>
        <w:smallCaps/>
        <w:color w:val="auto"/>
        <w:spacing w:val="0"/>
        <w:w w:val="300"/>
        <w:position w:val="-66"/>
        <w:u w:val="single"/>
      </w:rPr>
    </w:lvl>
    <w:lvl w:ilvl="6" w:tplc="4C5CEB2A">
      <w:numFmt w:val="bullet"/>
      <w:lvlText w:val=""/>
      <w:lvlJc w:val="left"/>
      <w:pPr>
        <w:ind w:left="4680"/>
      </w:pPr>
      <w:rPr>
        <w:rFonts w:ascii="Symbol" w:eastAsia="Times New Roman" w:hAnsi="Symbol"/>
        <w:smallCaps/>
        <w:color w:val="auto"/>
        <w:spacing w:val="0"/>
        <w:w w:val="300"/>
        <w:position w:val="-66"/>
        <w:u w:val="single"/>
      </w:rPr>
    </w:lvl>
    <w:lvl w:ilvl="7" w:tplc="47B2DD18">
      <w:numFmt w:val="bullet"/>
      <w:lvlText w:val="o"/>
      <w:lvlJc w:val="left"/>
      <w:pPr>
        <w:ind w:left="5400"/>
      </w:pPr>
      <w:rPr>
        <w:rFonts w:ascii="Courier New" w:eastAsia="Times New Roman" w:hAnsi="Courier New"/>
        <w:smallCaps/>
        <w:color w:val="auto"/>
        <w:spacing w:val="0"/>
        <w:w w:val="300"/>
        <w:position w:val="-66"/>
        <w:u w:val="single"/>
      </w:rPr>
    </w:lvl>
    <w:lvl w:ilvl="8" w:tplc="69041796">
      <w:numFmt w:val="bullet"/>
      <w:lvlText w:val=""/>
      <w:lvlJc w:val="left"/>
      <w:pPr>
        <w:ind w:left="6120"/>
      </w:pPr>
      <w:rPr>
        <w:rFonts w:ascii="Wingdings" w:eastAsia="Times New Roman" w:hAnsi="Wingdings"/>
        <w:smallCaps/>
        <w:color w:val="auto"/>
        <w:spacing w:val="0"/>
        <w:w w:val="300"/>
        <w:position w:val="-66"/>
        <w:u w:val="single"/>
      </w:rPr>
    </w:lvl>
  </w:abstractNum>
  <w:abstractNum w:abstractNumId="1">
    <w:nsid w:val="32D25768"/>
    <w:multiLevelType w:val="hybridMultilevel"/>
    <w:tmpl w:val="D43CC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96A59"/>
    <w:multiLevelType w:val="hybridMultilevel"/>
    <w:tmpl w:val="4C6E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40D6E"/>
    <w:multiLevelType w:val="hybridMultilevel"/>
    <w:tmpl w:val="F48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3C6"/>
    <w:rsid w:val="00152FB4"/>
    <w:rsid w:val="00396145"/>
    <w:rsid w:val="005227A8"/>
    <w:rsid w:val="00533F5A"/>
    <w:rsid w:val="00602C78"/>
    <w:rsid w:val="006563C6"/>
    <w:rsid w:val="006807F6"/>
    <w:rsid w:val="007C6C42"/>
    <w:rsid w:val="00830D0E"/>
    <w:rsid w:val="008666FA"/>
    <w:rsid w:val="00894006"/>
    <w:rsid w:val="008C0B7B"/>
    <w:rsid w:val="008C5DA7"/>
    <w:rsid w:val="00905F13"/>
    <w:rsid w:val="009D7763"/>
    <w:rsid w:val="00C04918"/>
    <w:rsid w:val="00C46AE6"/>
    <w:rsid w:val="00ED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6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211</Words>
  <Characters>1209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Андрей</cp:lastModifiedBy>
  <cp:revision>8</cp:revision>
  <dcterms:created xsi:type="dcterms:W3CDTF">2020-11-08T20:32:00Z</dcterms:created>
  <dcterms:modified xsi:type="dcterms:W3CDTF">2022-03-13T19:55:00Z</dcterms:modified>
</cp:coreProperties>
</file>