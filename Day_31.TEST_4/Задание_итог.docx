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43" w:rsidRPr="005E3150" w:rsidRDefault="001E5F43" w:rsidP="006563C6">
      <w:pPr>
        <w:jc w:val="center"/>
        <w:rPr>
          <w:b/>
          <w:kern w:val="1"/>
          <w:sz w:val="24"/>
          <w:szCs w:val="24"/>
        </w:rPr>
      </w:pPr>
      <w:r w:rsidRPr="005E3150">
        <w:rPr>
          <w:b/>
          <w:kern w:val="1"/>
          <w:sz w:val="24"/>
          <w:szCs w:val="24"/>
        </w:rPr>
        <w:t>Практическое</w:t>
      </w:r>
      <w:r w:rsidRPr="005E3150">
        <w:rPr>
          <w:b/>
          <w:bCs/>
        </w:rPr>
        <w:t xml:space="preserve"> </w:t>
      </w:r>
      <w:r w:rsidRPr="005E3150">
        <w:rPr>
          <w:b/>
          <w:kern w:val="1"/>
          <w:sz w:val="24"/>
          <w:szCs w:val="24"/>
        </w:rPr>
        <w:t>задание итоговой аттестации</w:t>
      </w:r>
    </w:p>
    <w:p w:rsidR="001E5F43" w:rsidRPr="005E3150" w:rsidRDefault="001E5F43" w:rsidP="00F772D4">
      <w:pPr>
        <w:jc w:val="center"/>
        <w:rPr>
          <w:b/>
          <w:kern w:val="1"/>
          <w:sz w:val="24"/>
          <w:szCs w:val="24"/>
        </w:rPr>
      </w:pPr>
      <w:r w:rsidRPr="005E3150">
        <w:rPr>
          <w:b/>
          <w:kern w:val="1"/>
          <w:sz w:val="24"/>
          <w:szCs w:val="24"/>
        </w:rPr>
        <w:t>Создание программы на Python, выполняющей сортировку методом пузырька</w:t>
      </w:r>
    </w:p>
    <w:p w:rsidR="001E5F43" w:rsidRPr="005E3150" w:rsidRDefault="001E5F43" w:rsidP="006563C6">
      <w:pPr>
        <w:jc w:val="center"/>
        <w:rPr>
          <w:b/>
          <w:kern w:val="1"/>
          <w:sz w:val="24"/>
          <w:szCs w:val="24"/>
        </w:rPr>
      </w:pPr>
    </w:p>
    <w:p w:rsidR="001E5F43" w:rsidRPr="005E3150" w:rsidRDefault="001E5F43" w:rsidP="00F772D4">
      <w:pPr>
        <w:jc w:val="both"/>
        <w:rPr>
          <w:b/>
          <w:kern w:val="1"/>
          <w:sz w:val="24"/>
          <w:szCs w:val="24"/>
        </w:rPr>
      </w:pPr>
      <w:r w:rsidRPr="005E3150">
        <w:rPr>
          <w:b/>
          <w:kern w:val="1"/>
          <w:sz w:val="24"/>
          <w:szCs w:val="24"/>
          <w:u w:val="single"/>
        </w:rPr>
        <w:t>Цель:</w:t>
      </w:r>
      <w:r w:rsidRPr="005E3150">
        <w:rPr>
          <w:kern w:val="1"/>
          <w:sz w:val="24"/>
          <w:szCs w:val="24"/>
        </w:rPr>
        <w:t xml:space="preserve"> формирование навыков написания программы на Python, выполняющей сортировку методом пузырька</w:t>
      </w:r>
    </w:p>
    <w:p w:rsidR="001E5F43" w:rsidRPr="005E3150" w:rsidRDefault="001E5F43" w:rsidP="00602C78">
      <w:pPr>
        <w:jc w:val="both"/>
        <w:rPr>
          <w:kern w:val="1"/>
          <w:sz w:val="24"/>
          <w:szCs w:val="24"/>
        </w:rPr>
      </w:pPr>
      <w:r w:rsidRPr="005E3150">
        <w:rPr>
          <w:b/>
          <w:kern w:val="1"/>
          <w:sz w:val="24"/>
          <w:szCs w:val="24"/>
          <w:u w:val="single"/>
        </w:rPr>
        <w:t>Описание задания</w:t>
      </w:r>
      <w:r w:rsidRPr="005E3150">
        <w:rPr>
          <w:kern w:val="1"/>
          <w:sz w:val="24"/>
          <w:szCs w:val="24"/>
        </w:rPr>
        <w:t xml:space="preserve">: необходимо написать программу, выполняющую сортировку методом пузырька и проверить её работу. </w:t>
      </w:r>
    </w:p>
    <w:p w:rsidR="001E5F43" w:rsidRPr="005E3150" w:rsidRDefault="001E5F43" w:rsidP="00F772D4">
      <w:pPr>
        <w:jc w:val="both"/>
        <w:rPr>
          <w:kern w:val="1"/>
        </w:rPr>
      </w:pPr>
      <w:r w:rsidRPr="005E3150">
        <w:rPr>
          <w:kern w:val="1"/>
          <w:sz w:val="24"/>
          <w:szCs w:val="24"/>
        </w:rPr>
        <w:t>Программа</w:t>
      </w:r>
      <w:r w:rsidRPr="005E3150">
        <w:rPr>
          <w:kern w:val="1"/>
        </w:rPr>
        <w:t xml:space="preserve"> должна сделать следующие условия:</w:t>
      </w:r>
    </w:p>
    <w:p w:rsidR="001E5F43" w:rsidRPr="005E3150" w:rsidRDefault="001E5F43" w:rsidP="00F772D4">
      <w:pPr>
        <w:pStyle w:val="ListParagraph"/>
        <w:numPr>
          <w:ilvl w:val="0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Попросить пользователя ввести количество чисел для сортировки от 20 до 1000.</w:t>
      </w:r>
    </w:p>
    <w:p w:rsidR="001E5F43" w:rsidRPr="005E3150" w:rsidRDefault="001E5F43" w:rsidP="00F772D4">
      <w:pPr>
        <w:pStyle w:val="ListParagraph"/>
        <w:numPr>
          <w:ilvl w:val="0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 xml:space="preserve">Ввод числа необходимо оформить в виде функции </w:t>
      </w:r>
      <w:r w:rsidRPr="005E3150">
        <w:rPr>
          <w:b/>
          <w:kern w:val="1"/>
          <w:lang w:val="en-US"/>
        </w:rPr>
        <w:t>nask</w:t>
      </w:r>
      <w:r w:rsidRPr="005E3150">
        <w:rPr>
          <w:kern w:val="1"/>
        </w:rPr>
        <w:t xml:space="preserve">, которая имеет следующие параметры (аргументы функции </w:t>
      </w:r>
      <w:r w:rsidRPr="005E3150">
        <w:rPr>
          <w:b/>
          <w:kern w:val="1"/>
          <w:lang w:val="en-US"/>
        </w:rPr>
        <w:t>nask</w:t>
      </w:r>
      <w:r w:rsidRPr="005E3150">
        <w:rPr>
          <w:b/>
          <w:kern w:val="1"/>
        </w:rPr>
        <w:t>)</w:t>
      </w:r>
      <w:r w:rsidRPr="005E3150">
        <w:rPr>
          <w:kern w:val="1"/>
        </w:rPr>
        <w:t>: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  <w:lang w:val="en-US"/>
        </w:rPr>
        <w:t>amin</w:t>
      </w:r>
      <w:r w:rsidRPr="005E3150">
        <w:rPr>
          <w:kern w:val="1"/>
        </w:rPr>
        <w:t>, минимальное количество точек, которое может ввести пользователь. Если аргумент функции не указан, значение по умолчанию равно 20.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Проверить, что аргумент функции amin больше 20. Если меньше 20, то установить его равным 20.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amax, максимальное количество точек, которое может ввести пользователь. Если аргумент функции не указан, значение по умолчанию равно 1000.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Проверить, что аргумент функции amax меньше 1000. Если он больше 1000, то установить его равным 1000.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Функция nask должна попросить ввести количество точек для сортировки.</w:t>
      </w:r>
    </w:p>
    <w:p w:rsidR="001E5F43" w:rsidRPr="005E3150" w:rsidRDefault="001E5F43" w:rsidP="00F772D4">
      <w:pPr>
        <w:pStyle w:val="ListParagraph"/>
        <w:numPr>
          <w:ilvl w:val="0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Получение информации от пользователя: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 xml:space="preserve">Функция </w:t>
      </w:r>
      <w:r w:rsidRPr="005E3150">
        <w:rPr>
          <w:b/>
          <w:kern w:val="1"/>
          <w:lang w:val="en-US"/>
        </w:rPr>
        <w:t>nask</w:t>
      </w:r>
      <w:r w:rsidRPr="005E3150">
        <w:rPr>
          <w:kern w:val="1"/>
        </w:rPr>
        <w:t xml:space="preserve"> должна попросить ввести количество для сортировки, написав минимальное и максимально возможное значение.</w:t>
      </w:r>
    </w:p>
    <w:p w:rsidR="001E5F43" w:rsidRPr="005E3150" w:rsidRDefault="001E5F43" w:rsidP="00F772D4">
      <w:pPr>
        <w:pStyle w:val="ListParagraph"/>
        <w:numPr>
          <w:ilvl w:val="0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Проверка ввода пользователя: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Если пользователь вводит не целое число, то функция должна попросить пользователя повторить ввод.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Если пользователь вводит числа меньше amin, то программа должна сообщить об этом пользователю и повторить ввод.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Если пользователь вводит числа больше amax, то программа должна сообщить об этом пользователю и повторить ввод.</w:t>
      </w:r>
    </w:p>
    <w:p w:rsidR="001E5F43" w:rsidRPr="005E3150" w:rsidRDefault="001E5F43" w:rsidP="00F772D4">
      <w:pPr>
        <w:pStyle w:val="ListParagraph"/>
        <w:numPr>
          <w:ilvl w:val="0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 xml:space="preserve">Функция </w:t>
      </w:r>
      <w:r w:rsidRPr="005E3150">
        <w:rPr>
          <w:b/>
          <w:kern w:val="1"/>
          <w:lang w:val="en-US"/>
        </w:rPr>
        <w:t>nask</w:t>
      </w:r>
      <w:r w:rsidRPr="005E3150">
        <w:rPr>
          <w:kern w:val="1"/>
        </w:rPr>
        <w:t xml:space="preserve"> должна вернуть целое число точек для сортировки, которое ввёл пользователь..</w:t>
      </w:r>
    </w:p>
    <w:p w:rsidR="001E5F43" w:rsidRPr="005E3150" w:rsidRDefault="001E5F43" w:rsidP="00F772D4">
      <w:pPr>
        <w:pStyle w:val="ListParagraph"/>
        <w:numPr>
          <w:ilvl w:val="0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Сформировать список со случайными целыми числами от 10000 до 99999.</w:t>
      </w:r>
    </w:p>
    <w:p w:rsidR="001E5F43" w:rsidRPr="005E3150" w:rsidRDefault="001E5F43" w:rsidP="00F772D4">
      <w:pPr>
        <w:pStyle w:val="ListParagraph"/>
        <w:numPr>
          <w:ilvl w:val="0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Длина списка равна числу, которое мы спросили у пользователя с помощью функции nask.</w:t>
      </w:r>
    </w:p>
    <w:p w:rsidR="001E5F43" w:rsidRPr="005E3150" w:rsidRDefault="001E5F43" w:rsidP="00F772D4">
      <w:pPr>
        <w:pStyle w:val="ListParagraph"/>
        <w:numPr>
          <w:ilvl w:val="0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 xml:space="preserve">Создать функцию сортировки </w:t>
      </w:r>
      <w:r w:rsidRPr="005E3150">
        <w:rPr>
          <w:b/>
          <w:kern w:val="1"/>
          <w:lang w:val="en-US"/>
        </w:rPr>
        <w:t>bub</w:t>
      </w:r>
      <w:r w:rsidRPr="005E3150">
        <w:rPr>
          <w:b/>
          <w:kern w:val="1"/>
        </w:rPr>
        <w:t>_</w:t>
      </w:r>
      <w:r w:rsidRPr="005E3150">
        <w:rPr>
          <w:b/>
          <w:kern w:val="1"/>
          <w:lang w:val="en-US"/>
        </w:rPr>
        <w:t>sort</w:t>
      </w:r>
      <w:r w:rsidRPr="005E3150">
        <w:rPr>
          <w:b/>
          <w:kern w:val="1"/>
        </w:rPr>
        <w:t>.</w:t>
      </w:r>
    </w:p>
    <w:p w:rsidR="001E5F43" w:rsidRPr="005E3150" w:rsidRDefault="001E5F43" w:rsidP="00F772D4">
      <w:pPr>
        <w:pStyle w:val="ListParagraph"/>
        <w:numPr>
          <w:ilvl w:val="0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 xml:space="preserve">Выполнить сортировку данного списка методом пузырька с помощью функции </w:t>
      </w:r>
      <w:r w:rsidRPr="005E3150">
        <w:rPr>
          <w:kern w:val="1"/>
          <w:lang w:val="en-US"/>
        </w:rPr>
        <w:t>bub</w:t>
      </w:r>
      <w:r w:rsidRPr="005E3150">
        <w:rPr>
          <w:kern w:val="1"/>
        </w:rPr>
        <w:t>_</w:t>
      </w:r>
      <w:r w:rsidRPr="005E3150">
        <w:rPr>
          <w:kern w:val="1"/>
          <w:lang w:val="en-US"/>
        </w:rPr>
        <w:t>sort</w:t>
      </w:r>
      <w:r w:rsidRPr="005E3150">
        <w:rPr>
          <w:kern w:val="1"/>
        </w:rPr>
        <w:t>: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Аргументы функции – список, который необходимо отсортировать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Функция ничего не возвращает и сортирует список на месте.</w:t>
      </w:r>
    </w:p>
    <w:p w:rsidR="001E5F43" w:rsidRPr="005E3150" w:rsidRDefault="001E5F43" w:rsidP="00F772D4">
      <w:pPr>
        <w:pStyle w:val="ListParagraph"/>
        <w:numPr>
          <w:ilvl w:val="0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Программа должна напечатать: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Количество чисел в списке.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Процессорное время, которое было затрачено на сортировку.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Вывод процессорного времени необходимо напечатать в секундах с точностью 3 знака после запятой.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Сумму 10 максимальных чисел отсортированного списка.</w:t>
      </w:r>
    </w:p>
    <w:p w:rsidR="001E5F43" w:rsidRPr="005E3150" w:rsidRDefault="001E5F43" w:rsidP="00F772D4">
      <w:pPr>
        <w:pStyle w:val="ListParagraph"/>
        <w:numPr>
          <w:ilvl w:val="1"/>
          <w:numId w:val="5"/>
        </w:numPr>
        <w:spacing w:line="257" w:lineRule="auto"/>
        <w:rPr>
          <w:kern w:val="1"/>
        </w:rPr>
      </w:pPr>
      <w:r w:rsidRPr="005E3150">
        <w:rPr>
          <w:kern w:val="1"/>
        </w:rPr>
        <w:t>Сумму 10 минимальных чисел отсортированного списка.</w:t>
      </w:r>
    </w:p>
    <w:p w:rsidR="001E5F43" w:rsidRPr="005E3150" w:rsidRDefault="001E5F43" w:rsidP="00F772D4">
      <w:pPr>
        <w:jc w:val="both"/>
        <w:rPr>
          <w:kern w:val="1"/>
        </w:rPr>
      </w:pPr>
      <w:r w:rsidRPr="005E3150">
        <w:rPr>
          <w:kern w:val="1"/>
        </w:rPr>
        <w:t xml:space="preserve">Программа не должна выдавать программных ошибок, при неправильном вводе пользователя, за исключением сигналов прерывание программы </w:t>
      </w:r>
      <w:r w:rsidRPr="005E3150">
        <w:rPr>
          <w:kern w:val="1"/>
          <w:lang w:val="en-US"/>
        </w:rPr>
        <w:t>Ctrl</w:t>
      </w:r>
      <w:r w:rsidRPr="005E3150">
        <w:rPr>
          <w:kern w:val="1"/>
        </w:rPr>
        <w:t>+</w:t>
      </w:r>
      <w:r w:rsidRPr="005E3150">
        <w:rPr>
          <w:kern w:val="1"/>
          <w:lang w:val="en-US"/>
        </w:rPr>
        <w:t>C</w:t>
      </w:r>
      <w:r w:rsidRPr="005E3150">
        <w:rPr>
          <w:kern w:val="1"/>
        </w:rPr>
        <w:t>.</w:t>
      </w:r>
    </w:p>
    <w:p w:rsidR="001E5F43" w:rsidRPr="005E3150" w:rsidRDefault="001E5F43" w:rsidP="00CE081C">
      <w:r w:rsidRPr="005E3150">
        <w:rPr>
          <w:b/>
          <w:u w:val="single"/>
        </w:rPr>
        <w:t>Результатом</w:t>
      </w:r>
      <w:r w:rsidRPr="005E3150">
        <w:rPr>
          <w:kern w:val="1"/>
          <w:sz w:val="24"/>
          <w:szCs w:val="24"/>
        </w:rPr>
        <w:t xml:space="preserve"> </w:t>
      </w:r>
      <w:r w:rsidRPr="005E3150">
        <w:t>выполнения практического задания является самостоятельно написанная программа на Python, выполняющая сортировку методом пузырька</w:t>
      </w:r>
    </w:p>
    <w:p w:rsidR="001E5F43" w:rsidRPr="005E3150" w:rsidRDefault="001E5F43" w:rsidP="008666FA">
      <w:pPr>
        <w:jc w:val="both"/>
      </w:pPr>
      <w:r w:rsidRPr="005E3150">
        <w:rPr>
          <w:b/>
          <w:u w:val="single"/>
        </w:rPr>
        <w:t>Инструменты:</w:t>
      </w:r>
      <w:r w:rsidRPr="005E3150">
        <w:t xml:space="preserve"> </w:t>
      </w:r>
    </w:p>
    <w:p w:rsidR="001E5F43" w:rsidRPr="005E3150" w:rsidRDefault="001E5F43" w:rsidP="008666FA">
      <w:pPr>
        <w:pStyle w:val="ListParagraph"/>
        <w:numPr>
          <w:ilvl w:val="0"/>
          <w:numId w:val="2"/>
        </w:numPr>
        <w:jc w:val="both"/>
      </w:pPr>
      <w:r w:rsidRPr="005E3150">
        <w:t>Интерпретатор языка Python</w:t>
      </w:r>
    </w:p>
    <w:p w:rsidR="001E5F43" w:rsidRPr="005E3150" w:rsidRDefault="001E5F43" w:rsidP="008666FA">
      <w:pPr>
        <w:pStyle w:val="ListParagraph"/>
        <w:numPr>
          <w:ilvl w:val="0"/>
          <w:numId w:val="2"/>
        </w:numPr>
        <w:jc w:val="both"/>
      </w:pPr>
      <w:r w:rsidRPr="005E3150">
        <w:t>Командная строка или терминал</w:t>
      </w:r>
    </w:p>
    <w:p w:rsidR="001E5F43" w:rsidRPr="005E3150" w:rsidRDefault="001E5F43" w:rsidP="008666FA">
      <w:pPr>
        <w:pStyle w:val="ListParagraph"/>
        <w:numPr>
          <w:ilvl w:val="0"/>
          <w:numId w:val="2"/>
        </w:numPr>
        <w:jc w:val="both"/>
      </w:pPr>
      <w:r w:rsidRPr="005E3150">
        <w:t>Текстовый редактор Notepad++</w:t>
      </w:r>
    </w:p>
    <w:p w:rsidR="001E5F43" w:rsidRPr="005E3150" w:rsidRDefault="001E5F43" w:rsidP="008666FA">
      <w:pPr>
        <w:pStyle w:val="ListParagraph"/>
        <w:numPr>
          <w:ilvl w:val="0"/>
          <w:numId w:val="2"/>
        </w:numPr>
        <w:jc w:val="both"/>
      </w:pPr>
      <w:r w:rsidRPr="005E3150">
        <w:t xml:space="preserve">Интегрированная среда разработки, которая включает в себя: </w:t>
      </w:r>
    </w:p>
    <w:p w:rsidR="001E5F43" w:rsidRPr="005E3150" w:rsidRDefault="001E5F43" w:rsidP="008666FA">
      <w:pPr>
        <w:pStyle w:val="ListParagraph"/>
        <w:numPr>
          <w:ilvl w:val="1"/>
          <w:numId w:val="2"/>
        </w:numPr>
        <w:jc w:val="both"/>
      </w:pPr>
      <w:r w:rsidRPr="005E3150">
        <w:t>редактор программного кода с подсветкой синтаксиса</w:t>
      </w:r>
    </w:p>
    <w:p w:rsidR="001E5F43" w:rsidRPr="005E3150" w:rsidRDefault="001E5F43" w:rsidP="008666FA">
      <w:pPr>
        <w:pStyle w:val="ListParagraph"/>
        <w:numPr>
          <w:ilvl w:val="1"/>
          <w:numId w:val="2"/>
        </w:numPr>
        <w:jc w:val="both"/>
      </w:pPr>
      <w:r w:rsidRPr="005E3150">
        <w:t>отладчик языка Python</w:t>
      </w:r>
    </w:p>
    <w:p w:rsidR="001E5F43" w:rsidRPr="005E3150" w:rsidRDefault="001E5F43" w:rsidP="008666FA">
      <w:pPr>
        <w:pStyle w:val="ListParagraph"/>
        <w:numPr>
          <w:ilvl w:val="1"/>
          <w:numId w:val="2"/>
        </w:numPr>
        <w:jc w:val="both"/>
      </w:pPr>
      <w:r w:rsidRPr="005E3150">
        <w:t>инспектор переменных программного кода</w:t>
      </w:r>
    </w:p>
    <w:sectPr w:rsidR="001E5F43" w:rsidRPr="005E3150" w:rsidSect="00F772D4">
      <w:pgSz w:w="11906" w:h="16838"/>
      <w:pgMar w:top="851" w:right="850" w:bottom="426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21C7"/>
    <w:multiLevelType w:val="hybridMultilevel"/>
    <w:tmpl w:val="FC04D426"/>
    <w:name w:val="Нумерованный список 27"/>
    <w:lvl w:ilvl="0" w:tplc="5E2E639A">
      <w:numFmt w:val="bullet"/>
      <w:lvlText w:val=""/>
      <w:lvlJc w:val="left"/>
      <w:pPr>
        <w:ind w:left="360"/>
      </w:pPr>
      <w:rPr>
        <w:rFonts w:ascii="Symbol" w:eastAsia="Times New Roman" w:hAnsi="Symbol"/>
        <w:smallCaps/>
        <w:color w:val="auto"/>
        <w:spacing w:val="0"/>
        <w:w w:val="300"/>
        <w:position w:val="-66"/>
        <w:u w:val="single"/>
      </w:rPr>
    </w:lvl>
    <w:lvl w:ilvl="1" w:tplc="767E5046">
      <w:numFmt w:val="bullet"/>
      <w:lvlText w:val="o"/>
      <w:lvlJc w:val="left"/>
      <w:pPr>
        <w:ind w:left="1080"/>
      </w:pPr>
      <w:rPr>
        <w:rFonts w:ascii="Courier New" w:eastAsia="Times New Roman" w:hAnsi="Courier New"/>
        <w:smallCaps/>
        <w:color w:val="auto"/>
        <w:spacing w:val="0"/>
        <w:w w:val="300"/>
        <w:position w:val="-66"/>
        <w:u w:val="single"/>
      </w:rPr>
    </w:lvl>
    <w:lvl w:ilvl="2" w:tplc="008C3A6E">
      <w:numFmt w:val="bullet"/>
      <w:lvlText w:val=""/>
      <w:lvlJc w:val="left"/>
      <w:pPr>
        <w:ind w:left="1800"/>
      </w:pPr>
      <w:rPr>
        <w:rFonts w:ascii="Wingdings" w:eastAsia="Times New Roman" w:hAnsi="Wingdings"/>
        <w:smallCaps/>
        <w:color w:val="auto"/>
        <w:spacing w:val="-437"/>
        <w:w w:val="300"/>
        <w:position w:val="-66"/>
        <w:u w:val="single"/>
      </w:rPr>
    </w:lvl>
    <w:lvl w:ilvl="3" w:tplc="074C3D30">
      <w:numFmt w:val="bullet"/>
      <w:lvlText w:val=""/>
      <w:lvlJc w:val="left"/>
      <w:pPr>
        <w:ind w:left="2520"/>
      </w:pPr>
      <w:rPr>
        <w:rFonts w:ascii="Symbol" w:eastAsia="Times New Roman" w:hAnsi="Symbol"/>
        <w:smallCaps/>
        <w:color w:val="auto"/>
        <w:spacing w:val="0"/>
        <w:w w:val="300"/>
        <w:position w:val="-66"/>
        <w:u w:val="single"/>
      </w:rPr>
    </w:lvl>
    <w:lvl w:ilvl="4" w:tplc="B344C70A">
      <w:numFmt w:val="bullet"/>
      <w:lvlText w:val="o"/>
      <w:lvlJc w:val="left"/>
      <w:pPr>
        <w:ind w:left="3240"/>
      </w:pPr>
      <w:rPr>
        <w:rFonts w:ascii="Courier New" w:eastAsia="Times New Roman" w:hAnsi="Courier New"/>
        <w:smallCaps/>
        <w:color w:val="auto"/>
        <w:spacing w:val="0"/>
        <w:w w:val="300"/>
        <w:position w:val="-66"/>
        <w:u w:val="single"/>
      </w:rPr>
    </w:lvl>
    <w:lvl w:ilvl="5" w:tplc="781EABA4">
      <w:numFmt w:val="bullet"/>
      <w:lvlText w:val=""/>
      <w:lvlJc w:val="left"/>
      <w:pPr>
        <w:ind w:left="3960"/>
      </w:pPr>
      <w:rPr>
        <w:rFonts w:ascii="Wingdings" w:eastAsia="Times New Roman" w:hAnsi="Wingdings"/>
        <w:smallCaps/>
        <w:color w:val="auto"/>
        <w:spacing w:val="0"/>
        <w:w w:val="300"/>
        <w:position w:val="-66"/>
        <w:u w:val="single"/>
      </w:rPr>
    </w:lvl>
    <w:lvl w:ilvl="6" w:tplc="4C5CEB2A">
      <w:numFmt w:val="bullet"/>
      <w:lvlText w:val=""/>
      <w:lvlJc w:val="left"/>
      <w:pPr>
        <w:ind w:left="4680"/>
      </w:pPr>
      <w:rPr>
        <w:rFonts w:ascii="Symbol" w:eastAsia="Times New Roman" w:hAnsi="Symbol"/>
        <w:smallCaps/>
        <w:color w:val="auto"/>
        <w:spacing w:val="0"/>
        <w:w w:val="300"/>
        <w:position w:val="-66"/>
        <w:u w:val="single"/>
      </w:rPr>
    </w:lvl>
    <w:lvl w:ilvl="7" w:tplc="47B2DD18">
      <w:numFmt w:val="bullet"/>
      <w:lvlText w:val="o"/>
      <w:lvlJc w:val="left"/>
      <w:pPr>
        <w:ind w:left="5400"/>
      </w:pPr>
      <w:rPr>
        <w:rFonts w:ascii="Courier New" w:eastAsia="Times New Roman" w:hAnsi="Courier New"/>
        <w:smallCaps/>
        <w:color w:val="auto"/>
        <w:spacing w:val="0"/>
        <w:w w:val="300"/>
        <w:position w:val="-66"/>
        <w:u w:val="single"/>
      </w:rPr>
    </w:lvl>
    <w:lvl w:ilvl="8" w:tplc="69041796">
      <w:numFmt w:val="bullet"/>
      <w:lvlText w:val=""/>
      <w:lvlJc w:val="left"/>
      <w:pPr>
        <w:ind w:left="6120"/>
      </w:pPr>
      <w:rPr>
        <w:rFonts w:ascii="Wingdings" w:eastAsia="Times New Roman" w:hAnsi="Wingdings"/>
        <w:smallCaps/>
        <w:color w:val="auto"/>
        <w:spacing w:val="0"/>
        <w:w w:val="300"/>
        <w:position w:val="-66"/>
        <w:u w:val="single"/>
      </w:rPr>
    </w:lvl>
  </w:abstractNum>
  <w:abstractNum w:abstractNumId="1">
    <w:nsid w:val="31011FF2"/>
    <w:multiLevelType w:val="hybridMultilevel"/>
    <w:tmpl w:val="75C80DB0"/>
    <w:lvl w:ilvl="0" w:tplc="008C3A6E">
      <w:numFmt w:val="bullet"/>
      <w:lvlText w:val=""/>
      <w:lvlJc w:val="left"/>
      <w:pPr>
        <w:ind w:left="1800"/>
      </w:pPr>
      <w:rPr>
        <w:rFonts w:ascii="Wingdings" w:eastAsia="Times New Roman" w:hAnsi="Wingdings"/>
        <w:smallCaps/>
        <w:color w:val="auto"/>
        <w:spacing w:val="-437"/>
        <w:w w:val="300"/>
        <w:position w:val="-66"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25768"/>
    <w:multiLevelType w:val="hybridMultilevel"/>
    <w:tmpl w:val="D43CC0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B96A59"/>
    <w:multiLevelType w:val="hybridMultilevel"/>
    <w:tmpl w:val="4C6E9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02288"/>
    <w:multiLevelType w:val="hybridMultilevel"/>
    <w:tmpl w:val="F968B31A"/>
    <w:lvl w:ilvl="0" w:tplc="008C3A6E">
      <w:numFmt w:val="bullet"/>
      <w:lvlText w:val=""/>
      <w:lvlJc w:val="left"/>
      <w:pPr>
        <w:ind w:left="1800"/>
      </w:pPr>
      <w:rPr>
        <w:rFonts w:ascii="Wingdings" w:eastAsia="Times New Roman" w:hAnsi="Wingdings"/>
        <w:smallCaps/>
        <w:color w:val="auto"/>
        <w:spacing w:val="-437"/>
        <w:w w:val="300"/>
        <w:position w:val="-66"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D3DE9"/>
    <w:multiLevelType w:val="hybridMultilevel"/>
    <w:tmpl w:val="AB3A83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C8237A"/>
    <w:multiLevelType w:val="hybridMultilevel"/>
    <w:tmpl w:val="6F78C45E"/>
    <w:lvl w:ilvl="0" w:tplc="008C3A6E">
      <w:numFmt w:val="bullet"/>
      <w:lvlText w:val=""/>
      <w:lvlJc w:val="left"/>
      <w:pPr>
        <w:ind w:left="3540"/>
      </w:pPr>
      <w:rPr>
        <w:rFonts w:ascii="Wingdings" w:eastAsia="Times New Roman" w:hAnsi="Wingdings"/>
        <w:smallCaps/>
        <w:color w:val="auto"/>
        <w:spacing w:val="-437"/>
        <w:w w:val="300"/>
        <w:position w:val="-66"/>
        <w:u w:val="single"/>
      </w:rPr>
    </w:lvl>
    <w:lvl w:ilvl="1" w:tplc="04190003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7">
    <w:nsid w:val="72840D6E"/>
    <w:multiLevelType w:val="hybridMultilevel"/>
    <w:tmpl w:val="F486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29696F"/>
    <w:multiLevelType w:val="hybridMultilevel"/>
    <w:tmpl w:val="4DE47CC8"/>
    <w:lvl w:ilvl="0" w:tplc="041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smallCaps/>
        <w:color w:val="auto"/>
        <w:spacing w:val="-437"/>
        <w:w w:val="300"/>
        <w:position w:val="-66"/>
        <w:u w:val="singl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63C6"/>
    <w:rsid w:val="0006176C"/>
    <w:rsid w:val="000761BD"/>
    <w:rsid w:val="00094F05"/>
    <w:rsid w:val="000F3E34"/>
    <w:rsid w:val="00152FB4"/>
    <w:rsid w:val="001E5F43"/>
    <w:rsid w:val="002F2545"/>
    <w:rsid w:val="003A0317"/>
    <w:rsid w:val="00533F5A"/>
    <w:rsid w:val="00586192"/>
    <w:rsid w:val="005E3150"/>
    <w:rsid w:val="005E40CD"/>
    <w:rsid w:val="00602C78"/>
    <w:rsid w:val="006563C6"/>
    <w:rsid w:val="006610C6"/>
    <w:rsid w:val="006807F6"/>
    <w:rsid w:val="006F1A97"/>
    <w:rsid w:val="00830D0E"/>
    <w:rsid w:val="008666FA"/>
    <w:rsid w:val="00893A32"/>
    <w:rsid w:val="00894006"/>
    <w:rsid w:val="008C5DA7"/>
    <w:rsid w:val="00905F13"/>
    <w:rsid w:val="009731CD"/>
    <w:rsid w:val="009835BF"/>
    <w:rsid w:val="009915C7"/>
    <w:rsid w:val="009D7763"/>
    <w:rsid w:val="009F2672"/>
    <w:rsid w:val="00C04918"/>
    <w:rsid w:val="00CA2C90"/>
    <w:rsid w:val="00CE081C"/>
    <w:rsid w:val="00E07D8A"/>
    <w:rsid w:val="00ED13DE"/>
    <w:rsid w:val="00F7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63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56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688</TotalTime>
  <Pages>2</Pages>
  <Words>440</Words>
  <Characters>2510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Андрей</cp:lastModifiedBy>
  <cp:revision>10</cp:revision>
  <dcterms:created xsi:type="dcterms:W3CDTF">2020-11-08T20:32:00Z</dcterms:created>
  <dcterms:modified xsi:type="dcterms:W3CDTF">2022-03-15T20:43:00Z</dcterms:modified>
</cp:coreProperties>
</file>